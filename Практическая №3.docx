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5441" w14:textId="6784C1D1" w:rsidR="00A11A55" w:rsidRDefault="00360191" w:rsidP="007629FF">
      <w:pPr>
        <w:pStyle w:val="1"/>
        <w:spacing w:before="0"/>
      </w:pPr>
      <w:bookmarkStart w:id="0" w:name="_Toc492486486"/>
      <w:r>
        <w:t>Практическое задание</w:t>
      </w:r>
      <w:r w:rsidR="00A11A55" w:rsidRPr="009F07D5">
        <w:t xml:space="preserve"> №</w:t>
      </w:r>
      <w:bookmarkEnd w:id="0"/>
      <w:r w:rsidR="007553A3">
        <w:t>3</w:t>
      </w:r>
    </w:p>
    <w:p w14:paraId="28A4EFD9" w14:textId="77777777" w:rsidR="00D425FA" w:rsidRPr="00D425FA" w:rsidRDefault="00D425FA" w:rsidP="00D425FA"/>
    <w:p w14:paraId="5A920E14" w14:textId="77777777" w:rsidR="00A60761" w:rsidRDefault="00B44DF3" w:rsidP="00A6076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44DF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Проведение инсталляции программного обеспечения компьютерных систем</w:t>
      </w:r>
      <w:r w:rsidR="00A60761" w:rsidRPr="00A607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14:paraId="30330296" w14:textId="77777777" w:rsidR="00B16CCB" w:rsidRPr="00B16CCB" w:rsidRDefault="00A11A55" w:rsidP="00B16CCB">
      <w:pPr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B16CCB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Pr="00B1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6CCB" w:rsidRPr="00B16CCB">
        <w:rPr>
          <w:rFonts w:ascii="Times New Roman" w:hAnsi="Times New Roman" w:cs="Times New Roman"/>
          <w:sz w:val="24"/>
          <w:szCs w:val="24"/>
        </w:rPr>
        <w:t>научиться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</w:t>
      </w:r>
    </w:p>
    <w:p w14:paraId="2FF70EDB" w14:textId="77777777" w:rsidR="00A60761" w:rsidRPr="00B16CCB" w:rsidRDefault="00AB4EB0" w:rsidP="00A60761">
      <w:pPr>
        <w:ind w:left="1843" w:hanging="1843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6C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Теоретический материал </w:t>
      </w:r>
    </w:p>
    <w:p w14:paraId="3401C3A6" w14:textId="77777777" w:rsidR="00B16CCB" w:rsidRPr="00B16CCB" w:rsidRDefault="00B16CCB" w:rsidP="00B16CC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Работа по инсталляции программного обеспечения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может включать следующие этапы:</w:t>
      </w:r>
    </w:p>
    <w:p w14:paraId="42BB73D9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Запуск инсталлятора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Например, </w:t>
      </w:r>
      <w:proofErr w:type="spellStart"/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installshield</w:t>
      </w:r>
      <w:proofErr w:type="spellEnd"/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14:paraId="2C581CAE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типа версии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(полная или демонстрационная).</w:t>
      </w:r>
      <w:r w:rsidR="00530045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4B5118AD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Принятие (или отклонение) лицензионного соглашения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530045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012C7A0C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Ввод имени пользователя и названия организации</w:t>
      </w:r>
      <w:r w:rsidR="00976E5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2252BFA1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каталога для размещения файлов программы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5B8E4FD7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Ввод кода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(только при выборе полной версии).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7D99D3F7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типа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(полная, типичная, выборочная).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11659F9F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компонентов для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(только для выборочной инсталляции).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02A95807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Копирование файлов на жёсткий диск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35A2C009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Создание программной группы и ярлыков в главном меню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3FADFBA7" w14:textId="77777777"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Создание записи в реестре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обеспечения возможности удаления программы (или изменения состава компонентов) через «панель управления».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109C131B" w14:textId="77777777" w:rsidR="00A60761" w:rsidRDefault="00A60761" w:rsidP="00A60761">
      <w:pPr>
        <w:ind w:left="720"/>
        <w:jc w:val="both"/>
      </w:pPr>
    </w:p>
    <w:p w14:paraId="4E95B9B1" w14:textId="77777777" w:rsidR="00A60761" w:rsidRDefault="00AB4EB0" w:rsidP="00A60761">
      <w:pPr>
        <w:ind w:left="1843" w:hanging="1843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A60761">
        <w:rPr>
          <w:rFonts w:ascii="Times New Roman" w:hAnsi="Times New Roman" w:cs="Times New Roman"/>
          <w:b/>
          <w:color w:val="000000"/>
          <w:sz w:val="24"/>
        </w:rPr>
        <w:t xml:space="preserve">Ход работы </w:t>
      </w:r>
    </w:p>
    <w:p w14:paraId="61018EB2" w14:textId="77777777"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Установить пакет </w:t>
      </w:r>
      <w:r w:rsidRPr="00976E5F">
        <w:rPr>
          <w:rFonts w:ascii="Times New Roman" w:hAnsi="Times New Roman" w:cs="Times New Roman"/>
          <w:color w:val="000000"/>
          <w:sz w:val="24"/>
          <w:lang w:val="en-US"/>
        </w:rPr>
        <w:t xml:space="preserve">LibreOffice </w:t>
      </w:r>
    </w:p>
    <w:p w14:paraId="13CC22E0" w14:textId="77777777"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Проверить работу </w:t>
      </w:r>
      <w:r w:rsidRPr="00976E5F">
        <w:rPr>
          <w:rFonts w:ascii="Times New Roman" w:hAnsi="Times New Roman" w:cs="Times New Roman"/>
          <w:color w:val="000000"/>
          <w:sz w:val="24"/>
          <w:lang w:val="en-US"/>
        </w:rPr>
        <w:t>LibreOffice Base</w:t>
      </w:r>
    </w:p>
    <w:p w14:paraId="1962A78C" w14:textId="77777777"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Если </w:t>
      </w:r>
      <w:proofErr w:type="gramStart"/>
      <w:r w:rsidRPr="00976E5F">
        <w:rPr>
          <w:rFonts w:ascii="Times New Roman" w:hAnsi="Times New Roman" w:cs="Times New Roman"/>
          <w:color w:val="000000"/>
          <w:sz w:val="24"/>
        </w:rPr>
        <w:t xml:space="preserve">в </w:t>
      </w:r>
      <w:r w:rsidR="00976E5F" w:rsidRPr="00976E5F">
        <w:rPr>
          <w:rFonts w:ascii="Times New Roman" w:hAnsi="Times New Roman" w:cs="Times New Roman"/>
          <w:color w:val="000000"/>
          <w:sz w:val="24"/>
        </w:rPr>
        <w:t xml:space="preserve"> работе</w:t>
      </w:r>
      <w:proofErr w:type="gramEnd"/>
      <w:r w:rsidR="00976E5F" w:rsidRPr="00976E5F">
        <w:rPr>
          <w:rFonts w:ascii="Times New Roman" w:hAnsi="Times New Roman" w:cs="Times New Roman"/>
          <w:color w:val="000000"/>
          <w:sz w:val="24"/>
        </w:rPr>
        <w:t xml:space="preserve"> приложения</w:t>
      </w:r>
      <w:r w:rsidRPr="00976E5F">
        <w:rPr>
          <w:rFonts w:ascii="Times New Roman" w:hAnsi="Times New Roman" w:cs="Times New Roman"/>
          <w:color w:val="000000"/>
          <w:sz w:val="24"/>
        </w:rPr>
        <w:t xml:space="preserve"> </w:t>
      </w:r>
      <w:r w:rsidR="00976E5F" w:rsidRPr="00976E5F">
        <w:rPr>
          <w:rFonts w:ascii="Times New Roman" w:hAnsi="Times New Roman" w:cs="Times New Roman"/>
          <w:color w:val="000000"/>
          <w:sz w:val="24"/>
        </w:rPr>
        <w:t xml:space="preserve">присутствует ошибка «не обнаружена </w:t>
      </w:r>
      <w:r w:rsidR="00976E5F" w:rsidRPr="00976E5F">
        <w:rPr>
          <w:rFonts w:ascii="Times New Roman" w:hAnsi="Times New Roman" w:cs="Times New Roman"/>
          <w:color w:val="000000"/>
          <w:sz w:val="24"/>
          <w:lang w:val="en-US"/>
        </w:rPr>
        <w:t>Java</w:t>
      </w:r>
      <w:r w:rsidR="00976E5F" w:rsidRPr="00976E5F">
        <w:rPr>
          <w:rFonts w:ascii="Times New Roman" w:hAnsi="Times New Roman" w:cs="Times New Roman"/>
          <w:color w:val="000000"/>
          <w:sz w:val="24"/>
        </w:rPr>
        <w:t>», устранить ее.</w:t>
      </w:r>
    </w:p>
    <w:p w14:paraId="78C253DD" w14:textId="77777777" w:rsidR="00976E5F" w:rsidRDefault="00976E5F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>Составить инструкцию по установке приложения и устранении ошибки в работе приложения.</w:t>
      </w:r>
    </w:p>
    <w:p w14:paraId="5218335B" w14:textId="77777777"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14:paraId="0576FD75" w14:textId="77777777"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14:paraId="40E62B59" w14:textId="77777777"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14:paraId="5919D7DD" w14:textId="77777777"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14:paraId="4F7B0DA7" w14:textId="77777777"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14:paraId="3EC7ADBD" w14:textId="77777777"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14:paraId="0D60FEFC" w14:textId="77777777"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14:paraId="5D22BC6C" w14:textId="77777777"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14:paraId="18A361E4" w14:textId="705A84FA" w:rsidR="00731FA8" w:rsidRPr="00731FA8" w:rsidRDefault="002073F6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Заходим</w:t>
      </w:r>
      <w:r w:rsidR="00731FA8">
        <w:rPr>
          <w:rFonts w:ascii="Times New Roman" w:hAnsi="Times New Roman" w:cs="Times New Roman"/>
          <w:color w:val="000000"/>
          <w:sz w:val="24"/>
        </w:rPr>
        <w:t xml:space="preserve"> на официальный сайт </w:t>
      </w:r>
      <w:r w:rsidR="00731FA8">
        <w:rPr>
          <w:rFonts w:ascii="Times New Roman" w:hAnsi="Times New Roman" w:cs="Times New Roman"/>
          <w:color w:val="000000"/>
          <w:sz w:val="24"/>
          <w:lang w:val="en-US"/>
        </w:rPr>
        <w:t>LibreOffice</w:t>
      </w:r>
      <w:r w:rsidR="00731FA8">
        <w:rPr>
          <w:rFonts w:ascii="Times New Roman" w:hAnsi="Times New Roman" w:cs="Times New Roman"/>
          <w:color w:val="000000"/>
          <w:sz w:val="24"/>
        </w:rPr>
        <w:t>:</w:t>
      </w:r>
    </w:p>
    <w:p w14:paraId="4EEF1575" w14:textId="77777777" w:rsidR="00731FA8" w:rsidRDefault="002A673C" w:rsidP="00731FA8">
      <w:pPr>
        <w:pStyle w:val="a3"/>
      </w:pPr>
      <w:hyperlink r:id="rId8" w:history="1">
        <w:r w:rsidR="00731FA8" w:rsidRPr="00D861E4">
          <w:rPr>
            <w:rStyle w:val="a9"/>
          </w:rPr>
          <w:t>https://www.libreoffice.org/donate/dl/win-x86_64/24.8.4/ru/LibreOffice_24.8.4_Win_x86-64.msi</w:t>
        </w:r>
      </w:hyperlink>
    </w:p>
    <w:p w14:paraId="45171B18" w14:textId="77777777" w:rsidR="00731FA8" w:rsidRDefault="00731FA8" w:rsidP="00731FA8">
      <w:pPr>
        <w:pStyle w:val="a3"/>
      </w:pPr>
    </w:p>
    <w:p w14:paraId="22774FA5" w14:textId="35F80AD6" w:rsidR="00731FA8" w:rsidRDefault="002073F6" w:rsidP="00731FA8">
      <w:pPr>
        <w:pStyle w:val="a3"/>
      </w:pPr>
      <w:r>
        <w:rPr>
          <w:noProof/>
        </w:rPr>
        <w:drawing>
          <wp:inline distT="0" distB="0" distL="0" distR="0" wp14:anchorId="07C475E8" wp14:editId="2586DA41">
            <wp:extent cx="5356860" cy="196179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922" cy="19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444F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21445C99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56A12183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7E8F86D0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6333CCCD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5544BC66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48FC6C6C" w14:textId="56F39244" w:rsid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Скачиваем</w:t>
      </w:r>
      <w:r w:rsidR="002073F6">
        <w:rPr>
          <w:rFonts w:ascii="Times New Roman" w:hAnsi="Times New Roman" w:cs="Times New Roman"/>
          <w:color w:val="000000"/>
          <w:sz w:val="24"/>
        </w:rPr>
        <w:t xml:space="preserve"> и устанавливаем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n-US"/>
        </w:rPr>
        <w:t>LibreOffice</w:t>
      </w:r>
      <w:r w:rsidRPr="002073F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по выпадающей ссылке</w:t>
      </w:r>
    </w:p>
    <w:p w14:paraId="16D83D22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00AE0949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 w:rsidRPr="00A77AEF">
        <w:rPr>
          <w:noProof/>
          <w:lang w:eastAsia="ru-RU"/>
        </w:rPr>
        <w:drawing>
          <wp:inline distT="0" distB="0" distL="0" distR="0" wp14:anchorId="0CC5367A" wp14:editId="04C790BC">
            <wp:extent cx="4976410" cy="271941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11" t="11298"/>
                    <a:stretch/>
                  </pic:blipFill>
                  <pic:spPr bwMode="auto">
                    <a:xfrm>
                      <a:off x="0" y="0"/>
                      <a:ext cx="4977441" cy="271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6F762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336D377B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7FF63698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239963AA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4E9124FB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3144A22D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310E6EE4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11C0F2CE" w14:textId="77777777" w:rsidR="00731FA8" w:rsidRP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После установки создаем Базу данных </w:t>
      </w:r>
      <w:r>
        <w:rPr>
          <w:rFonts w:ascii="Times New Roman" w:hAnsi="Times New Roman" w:cs="Times New Roman"/>
          <w:color w:val="000000"/>
          <w:sz w:val="24"/>
          <w:lang w:val="en-US"/>
        </w:rPr>
        <w:t>Base</w:t>
      </w:r>
    </w:p>
    <w:p w14:paraId="322F7160" w14:textId="77777777" w:rsidR="00731FA8" w:rsidRPr="006655C1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611D2D9D" w14:textId="7B8B472B" w:rsidR="00731FA8" w:rsidRDefault="002073F6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2936267F" wp14:editId="1615523D">
            <wp:extent cx="5563255" cy="561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36" cy="56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D3A6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3EA36B8F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1E622824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36AAA2BA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4B319582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48417132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11A06442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5132EA54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295474C1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280FDA98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0341C1D4" w14:textId="77777777" w:rsidR="00343F36" w:rsidRDefault="00343F36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0CB595DF" w14:textId="77777777" w:rsidR="00343F36" w:rsidRDefault="00343F36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2D4333CD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06271B41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254D4466" w14:textId="77777777"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2045CC98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30C6A2A6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4F5A77B5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5CAF4231" w14:textId="0D191BE8" w:rsidR="00731FA8" w:rsidRP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 xml:space="preserve">Выпадает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ошибка</w:t>
      </w:r>
      <w:r w:rsidR="002073F6">
        <w:rPr>
          <w:rFonts w:ascii="Times New Roman" w:hAnsi="Times New Roman" w:cs="Times New Roman"/>
          <w:color w:val="000000"/>
          <w:sz w:val="24"/>
        </w:rPr>
        <w:t>,</w:t>
      </w:r>
      <w:r>
        <w:rPr>
          <w:rFonts w:ascii="Times New Roman" w:hAnsi="Times New Roman" w:cs="Times New Roman"/>
          <w:color w:val="000000"/>
          <w:sz w:val="24"/>
        </w:rPr>
        <w:t>в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связи с отсутствием </w:t>
      </w:r>
      <w:r>
        <w:rPr>
          <w:rFonts w:ascii="Times New Roman" w:hAnsi="Times New Roman" w:cs="Times New Roman"/>
          <w:color w:val="000000"/>
          <w:sz w:val="24"/>
          <w:lang w:val="en-US"/>
        </w:rPr>
        <w:t>JRE</w:t>
      </w:r>
    </w:p>
    <w:p w14:paraId="4A8B3575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 w:rsidRPr="00A77AEF">
        <w:rPr>
          <w:noProof/>
          <w:lang w:eastAsia="ru-RU"/>
        </w:rPr>
        <w:drawing>
          <wp:inline distT="0" distB="0" distL="0" distR="0" wp14:anchorId="224CB40D" wp14:editId="7F3F1A3A">
            <wp:extent cx="3528060" cy="2179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144" t="28877" r="29450" b="32867"/>
                    <a:stretch/>
                  </pic:blipFill>
                  <pic:spPr bwMode="auto">
                    <a:xfrm>
                      <a:off x="0" y="0"/>
                      <a:ext cx="352806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934F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4DB61451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5D36405D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055020EE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6E0C0893" w14:textId="77777777"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14:paraId="5EB1DF7E" w14:textId="77777777" w:rsidR="00731FA8" w:rsidRDefault="00D15EF6" w:rsidP="00D15EF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Переходим на официальный сайт </w:t>
      </w:r>
      <w:r>
        <w:rPr>
          <w:rFonts w:ascii="Times New Roman" w:hAnsi="Times New Roman" w:cs="Times New Roman"/>
          <w:color w:val="000000"/>
          <w:sz w:val="24"/>
          <w:lang w:val="en-US"/>
        </w:rPr>
        <w:t>Java</w:t>
      </w:r>
      <w:r w:rsidRPr="00D15EF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для установки: </w:t>
      </w:r>
    </w:p>
    <w:p w14:paraId="68D7DAC9" w14:textId="77777777" w:rsidR="00D15EF6" w:rsidRDefault="002A673C" w:rsidP="00D15EF6">
      <w:pPr>
        <w:pStyle w:val="a3"/>
      </w:pPr>
      <w:hyperlink r:id="rId13" w:history="1">
        <w:r w:rsidR="00D15EF6" w:rsidRPr="00D861E4">
          <w:rPr>
            <w:rStyle w:val="a9"/>
          </w:rPr>
          <w:t>https://www.java.com/ru/download/manual.jsp</w:t>
        </w:r>
      </w:hyperlink>
    </w:p>
    <w:p w14:paraId="3BF12E15" w14:textId="77777777" w:rsidR="00D15EF6" w:rsidRDefault="00D15EF6" w:rsidP="00D15EF6">
      <w:pPr>
        <w:pStyle w:val="a3"/>
      </w:pPr>
    </w:p>
    <w:p w14:paraId="2E81A609" w14:textId="77777777" w:rsidR="00D15EF6" w:rsidRDefault="00D15EF6" w:rsidP="00D15EF6">
      <w:pPr>
        <w:pStyle w:val="a3"/>
      </w:pPr>
    </w:p>
    <w:p w14:paraId="3ECB68E8" w14:textId="77777777" w:rsidR="00D15EF6" w:rsidRDefault="00D15EF6" w:rsidP="00D15EF6">
      <w:pPr>
        <w:pStyle w:val="a3"/>
      </w:pPr>
    </w:p>
    <w:p w14:paraId="1C846A9E" w14:textId="77777777" w:rsidR="00D15EF6" w:rsidRDefault="00D15EF6" w:rsidP="00D15EF6">
      <w:pPr>
        <w:pStyle w:val="a3"/>
      </w:pPr>
      <w:r w:rsidRPr="00A77AEF">
        <w:rPr>
          <w:noProof/>
          <w:lang w:eastAsia="ru-RU"/>
        </w:rPr>
        <w:drawing>
          <wp:inline distT="0" distB="0" distL="0" distR="0" wp14:anchorId="7B69872E" wp14:editId="1A73FA8E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D2D" w14:textId="77777777" w:rsidR="00D15EF6" w:rsidRDefault="00D15EF6" w:rsidP="00D15EF6">
      <w:pPr>
        <w:pStyle w:val="a3"/>
      </w:pPr>
    </w:p>
    <w:p w14:paraId="1DCF6FA8" w14:textId="77777777" w:rsidR="00D15EF6" w:rsidRDefault="00D15EF6" w:rsidP="00D15EF6">
      <w:pPr>
        <w:pStyle w:val="a3"/>
      </w:pPr>
    </w:p>
    <w:p w14:paraId="39FB3E5F" w14:textId="77777777" w:rsidR="006655C1" w:rsidRDefault="006655C1" w:rsidP="00D15EF6">
      <w:pPr>
        <w:pStyle w:val="a3"/>
      </w:pPr>
    </w:p>
    <w:p w14:paraId="7694A125" w14:textId="77777777" w:rsidR="006655C1" w:rsidRDefault="006655C1" w:rsidP="00D15EF6">
      <w:pPr>
        <w:pStyle w:val="a3"/>
      </w:pPr>
    </w:p>
    <w:p w14:paraId="3EF6F217" w14:textId="77777777" w:rsidR="006655C1" w:rsidRDefault="006655C1" w:rsidP="00D15EF6">
      <w:pPr>
        <w:pStyle w:val="a3"/>
      </w:pPr>
    </w:p>
    <w:p w14:paraId="22B23AB1" w14:textId="77777777" w:rsidR="006655C1" w:rsidRDefault="006655C1" w:rsidP="00D15EF6">
      <w:pPr>
        <w:pStyle w:val="a3"/>
      </w:pPr>
    </w:p>
    <w:p w14:paraId="2A826614" w14:textId="77777777" w:rsidR="006655C1" w:rsidRDefault="006655C1" w:rsidP="00D15EF6">
      <w:pPr>
        <w:pStyle w:val="a3"/>
      </w:pPr>
    </w:p>
    <w:p w14:paraId="6792D592" w14:textId="77777777" w:rsidR="006655C1" w:rsidRDefault="006655C1" w:rsidP="00D15EF6">
      <w:pPr>
        <w:pStyle w:val="a3"/>
      </w:pPr>
    </w:p>
    <w:p w14:paraId="071826BF" w14:textId="77777777" w:rsidR="006655C1" w:rsidRDefault="006655C1" w:rsidP="00D15EF6">
      <w:pPr>
        <w:pStyle w:val="a3"/>
      </w:pPr>
    </w:p>
    <w:p w14:paraId="449325A8" w14:textId="77777777" w:rsidR="006655C1" w:rsidRDefault="006655C1" w:rsidP="00D15EF6">
      <w:pPr>
        <w:pStyle w:val="a3"/>
      </w:pPr>
    </w:p>
    <w:p w14:paraId="5C1887AE" w14:textId="4D7DF369" w:rsidR="00D15EF6" w:rsidRPr="006655C1" w:rsidRDefault="002073F6" w:rsidP="00D15EF6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Устанавливаем</w:t>
      </w:r>
      <w:r w:rsidR="00D15EF6" w:rsidRPr="006655C1">
        <w:rPr>
          <w:rFonts w:ascii="Times New Roman" w:hAnsi="Times New Roman" w:cs="Times New Roman"/>
        </w:rPr>
        <w:t xml:space="preserve"> и следуем выплывающим инструкциям:</w:t>
      </w:r>
    </w:p>
    <w:p w14:paraId="3419FC66" w14:textId="77777777" w:rsidR="00D15EF6" w:rsidRPr="006655C1" w:rsidRDefault="00D15EF6" w:rsidP="00D15EF6">
      <w:pPr>
        <w:pStyle w:val="a3"/>
        <w:rPr>
          <w:rFonts w:ascii="Times New Roman" w:hAnsi="Times New Roman" w:cs="Times New Roman"/>
        </w:rPr>
      </w:pPr>
    </w:p>
    <w:p w14:paraId="63F494E4" w14:textId="77777777" w:rsidR="00D15EF6" w:rsidRDefault="00D15EF6" w:rsidP="00D15EF6">
      <w:pPr>
        <w:pStyle w:val="a3"/>
      </w:pPr>
    </w:p>
    <w:p w14:paraId="3900E5BD" w14:textId="77777777" w:rsidR="00D15EF6" w:rsidRDefault="00D15EF6" w:rsidP="00D15EF6">
      <w:pPr>
        <w:pStyle w:val="a3"/>
      </w:pPr>
      <w:r w:rsidRPr="00A77AEF">
        <w:rPr>
          <w:noProof/>
          <w:lang w:eastAsia="ru-RU"/>
        </w:rPr>
        <w:drawing>
          <wp:inline distT="0" distB="0" distL="0" distR="0" wp14:anchorId="6E5FE363" wp14:editId="6FA349F1">
            <wp:extent cx="5940425" cy="3282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679D" w14:textId="3D6EC93B" w:rsidR="00D15EF6" w:rsidRPr="006655C1" w:rsidRDefault="00D15EF6" w:rsidP="00D15EF6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6655C1">
        <w:rPr>
          <w:rFonts w:ascii="Times New Roman" w:hAnsi="Times New Roman" w:cs="Times New Roman"/>
        </w:rPr>
        <w:t>После усп</w:t>
      </w:r>
      <w:r w:rsidR="00343F36">
        <w:rPr>
          <w:rFonts w:ascii="Times New Roman" w:hAnsi="Times New Roman" w:cs="Times New Roman"/>
        </w:rPr>
        <w:t>ешной установки ошибк</w:t>
      </w:r>
      <w:r w:rsidR="002073F6">
        <w:rPr>
          <w:rFonts w:ascii="Times New Roman" w:hAnsi="Times New Roman" w:cs="Times New Roman"/>
        </w:rPr>
        <w:t>а не выдается</w:t>
      </w:r>
      <w:bookmarkStart w:id="1" w:name="_GoBack"/>
      <w:bookmarkEnd w:id="1"/>
      <w:r w:rsidRPr="006655C1">
        <w:rPr>
          <w:rFonts w:ascii="Times New Roman" w:hAnsi="Times New Roman" w:cs="Times New Roman"/>
        </w:rPr>
        <w:t xml:space="preserve"> и можем продолжать использовать базу данных</w:t>
      </w:r>
    </w:p>
    <w:p w14:paraId="5CE5D7B6" w14:textId="77777777" w:rsidR="00D15EF6" w:rsidRDefault="00D15EF6" w:rsidP="00D15EF6">
      <w:pPr>
        <w:pStyle w:val="a3"/>
      </w:pPr>
    </w:p>
    <w:p w14:paraId="78914DAF" w14:textId="77777777" w:rsidR="00D15EF6" w:rsidRDefault="00D15EF6" w:rsidP="00D15EF6">
      <w:pPr>
        <w:pStyle w:val="a3"/>
      </w:pPr>
    </w:p>
    <w:p w14:paraId="795E3A57" w14:textId="2C94A3AB" w:rsidR="00D15EF6" w:rsidRDefault="002073F6" w:rsidP="00D15EF6">
      <w:pPr>
        <w:pStyle w:val="a3"/>
      </w:pPr>
      <w:r>
        <w:rPr>
          <w:noProof/>
        </w:rPr>
        <w:drawing>
          <wp:inline distT="0" distB="0" distL="0" distR="0" wp14:anchorId="5D57A439" wp14:editId="21BE69CB">
            <wp:extent cx="5940425" cy="3109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0E7" w14:textId="77777777" w:rsidR="00D15EF6" w:rsidRPr="00D15EF6" w:rsidRDefault="00D15EF6" w:rsidP="00D15EF6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sectPr w:rsidR="00D15EF6" w:rsidRPr="00D15EF6" w:rsidSect="006F7D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A0245" w14:textId="77777777" w:rsidR="002A673C" w:rsidRDefault="002A673C" w:rsidP="00EB3B13">
      <w:pPr>
        <w:spacing w:after="0" w:line="240" w:lineRule="auto"/>
      </w:pPr>
      <w:r>
        <w:separator/>
      </w:r>
    </w:p>
  </w:endnote>
  <w:endnote w:type="continuationSeparator" w:id="0">
    <w:p w14:paraId="0D32BE20" w14:textId="77777777" w:rsidR="002A673C" w:rsidRDefault="002A673C" w:rsidP="00EB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8980C" w14:textId="77777777" w:rsidR="002A673C" w:rsidRDefault="002A673C" w:rsidP="00EB3B13">
      <w:pPr>
        <w:spacing w:after="0" w:line="240" w:lineRule="auto"/>
      </w:pPr>
      <w:r>
        <w:separator/>
      </w:r>
    </w:p>
  </w:footnote>
  <w:footnote w:type="continuationSeparator" w:id="0">
    <w:p w14:paraId="24CFB475" w14:textId="77777777" w:rsidR="002A673C" w:rsidRDefault="002A673C" w:rsidP="00EB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74E"/>
    <w:multiLevelType w:val="hybridMultilevel"/>
    <w:tmpl w:val="C77E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56"/>
    <w:multiLevelType w:val="hybridMultilevel"/>
    <w:tmpl w:val="DC8C940A"/>
    <w:lvl w:ilvl="0" w:tplc="82A2E29A">
      <w:start w:val="1"/>
      <w:numFmt w:val="decimal"/>
      <w:lvlText w:val="%1."/>
      <w:lvlJc w:val="left"/>
      <w:pPr>
        <w:ind w:left="136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2052D"/>
    <w:multiLevelType w:val="hybridMultilevel"/>
    <w:tmpl w:val="9C32C4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B2AF9"/>
    <w:multiLevelType w:val="multilevel"/>
    <w:tmpl w:val="AFB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11841"/>
    <w:multiLevelType w:val="hybridMultilevel"/>
    <w:tmpl w:val="EC9A7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C3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A6CCD"/>
    <w:multiLevelType w:val="multilevel"/>
    <w:tmpl w:val="A3C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BC7E85"/>
    <w:multiLevelType w:val="hybridMultilevel"/>
    <w:tmpl w:val="F046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A6A17"/>
    <w:multiLevelType w:val="hybridMultilevel"/>
    <w:tmpl w:val="20968312"/>
    <w:lvl w:ilvl="0" w:tplc="34502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F4452"/>
    <w:multiLevelType w:val="hybridMultilevel"/>
    <w:tmpl w:val="A5206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4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12"/>
  </w:num>
  <w:num w:numId="14">
    <w:abstractNumId w:val="8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14"/>
    <w:rsid w:val="00004B36"/>
    <w:rsid w:val="00017312"/>
    <w:rsid w:val="002073F6"/>
    <w:rsid w:val="002326C3"/>
    <w:rsid w:val="002A673C"/>
    <w:rsid w:val="00302014"/>
    <w:rsid w:val="00325076"/>
    <w:rsid w:val="00343F36"/>
    <w:rsid w:val="00360191"/>
    <w:rsid w:val="00404274"/>
    <w:rsid w:val="00415397"/>
    <w:rsid w:val="00451E5C"/>
    <w:rsid w:val="004D6EA2"/>
    <w:rsid w:val="00530045"/>
    <w:rsid w:val="00534BB8"/>
    <w:rsid w:val="0058451E"/>
    <w:rsid w:val="005B3775"/>
    <w:rsid w:val="005B4F11"/>
    <w:rsid w:val="0066388A"/>
    <w:rsid w:val="006655C1"/>
    <w:rsid w:val="006D200F"/>
    <w:rsid w:val="006F7D5F"/>
    <w:rsid w:val="007018A3"/>
    <w:rsid w:val="00731FA8"/>
    <w:rsid w:val="007553A3"/>
    <w:rsid w:val="007629FF"/>
    <w:rsid w:val="007A216A"/>
    <w:rsid w:val="007A246C"/>
    <w:rsid w:val="007D64BB"/>
    <w:rsid w:val="0090005B"/>
    <w:rsid w:val="0095629C"/>
    <w:rsid w:val="00976E5F"/>
    <w:rsid w:val="009D5120"/>
    <w:rsid w:val="00A11A55"/>
    <w:rsid w:val="00A60761"/>
    <w:rsid w:val="00AB4EB0"/>
    <w:rsid w:val="00AE4086"/>
    <w:rsid w:val="00AE4232"/>
    <w:rsid w:val="00AF225C"/>
    <w:rsid w:val="00B16CCB"/>
    <w:rsid w:val="00B44DF3"/>
    <w:rsid w:val="00BF1076"/>
    <w:rsid w:val="00C0544A"/>
    <w:rsid w:val="00CC2F7A"/>
    <w:rsid w:val="00D15EF6"/>
    <w:rsid w:val="00D425FA"/>
    <w:rsid w:val="00D51074"/>
    <w:rsid w:val="00DA0FE1"/>
    <w:rsid w:val="00E60089"/>
    <w:rsid w:val="00E6735C"/>
    <w:rsid w:val="00EB3B13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EDAB"/>
  <w15:docId w15:val="{670D8CCD-1B82-48F1-842B-A65C308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A55"/>
  </w:style>
  <w:style w:type="paragraph" w:styleId="1">
    <w:name w:val="heading 1"/>
    <w:basedOn w:val="a"/>
    <w:next w:val="a"/>
    <w:link w:val="10"/>
    <w:uiPriority w:val="9"/>
    <w:qFormat/>
    <w:rsid w:val="00A11A55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A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1A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4232"/>
    <w:rPr>
      <w:b/>
      <w:bCs/>
    </w:rPr>
  </w:style>
  <w:style w:type="character" w:styleId="a6">
    <w:name w:val="Intense Emphasis"/>
    <w:basedOn w:val="a0"/>
    <w:uiPriority w:val="21"/>
    <w:qFormat/>
    <w:rsid w:val="00AE4232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AE423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4232"/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00AE42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E4232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9D512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F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0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B3B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No Spacing"/>
    <w:uiPriority w:val="1"/>
    <w:qFormat/>
    <w:rsid w:val="00EB3B13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3B13"/>
  </w:style>
  <w:style w:type="paragraph" w:styleId="af">
    <w:name w:val="footer"/>
    <w:basedOn w:val="a"/>
    <w:link w:val="af0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3B13"/>
  </w:style>
  <w:style w:type="paragraph" w:styleId="af1">
    <w:name w:val="Plain Text"/>
    <w:basedOn w:val="a"/>
    <w:link w:val="af2"/>
    <w:unhideWhenUsed/>
    <w:rsid w:val="00302014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f2">
    <w:name w:val="Текст Знак"/>
    <w:basedOn w:val="a0"/>
    <w:link w:val="af1"/>
    <w:rsid w:val="00302014"/>
    <w:rPr>
      <w:rFonts w:ascii="Courier New" w:eastAsia="Times New Roman" w:hAnsi="Courier New" w:cs="Times New Roman"/>
      <w:sz w:val="28"/>
      <w:szCs w:val="20"/>
      <w:lang w:val="x-none" w:eastAsia="x-none"/>
    </w:rPr>
  </w:style>
  <w:style w:type="paragraph" w:customStyle="1" w:styleId="futurismarkdown-paragraph">
    <w:name w:val="futurismarkdown-paragraph"/>
    <w:basedOn w:val="a"/>
    <w:rsid w:val="00B1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eoffice.org/donate/dl/win-x86_64/24.8.4/ru/LibreOffice_24.8.4_Win_x86-64.msi" TargetMode="External"/><Relationship Id="rId13" Type="http://schemas.openxmlformats.org/officeDocument/2006/relationships/hyperlink" Target="https://www.java.com/ru/download/manual.j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86;&#1085;&#1089;&#1087;&#1077;&#1082;&#1090;&#1099;%20&#1048;&#1058;\&#1055;&#1056;&#1040;&#1050;&#1058;&#1048;&#1063;&#1045;&#1057;&#1050;&#1054;&#1045;%20&#1047;&#1040;&#1044;&#1040;&#1053;&#1048;&#1045;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A4876-008B-4731-B0DF-868EBDD1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ЗАДАНИЕ_2</Template>
  <TotalTime>4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практического задания № выполнил студент группы 16ит18К</vt:lpstr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creator>admin</dc:creator>
  <cp:lastModifiedBy>Nitro 5</cp:lastModifiedBy>
  <cp:revision>2</cp:revision>
  <dcterms:created xsi:type="dcterms:W3CDTF">2025-01-22T07:38:00Z</dcterms:created>
  <dcterms:modified xsi:type="dcterms:W3CDTF">2025-01-22T07:38:00Z</dcterms:modified>
</cp:coreProperties>
</file>